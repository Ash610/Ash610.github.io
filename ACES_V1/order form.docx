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  <w:tblDescription w:val="Company logo and name"/>
      </w:tblPr>
      <w:tblGrid>
        <w:gridCol w:w="9360"/>
      </w:tblGrid>
      <w:tr w:rsidR="00CA7DA7" w:rsidTr="00CA7DA7"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</w:tcPr>
          <w:p w:rsidR="00CA7DA7" w:rsidRPr="00CA7DA7" w:rsidRDefault="00CA7DA7" w:rsidP="00CA7DA7">
            <w:pPr>
              <w:pStyle w:val="Heading1"/>
              <w:spacing w:after="240"/>
              <w:jc w:val="center"/>
              <w:outlineLvl w:val="0"/>
              <w:rPr>
                <w:rFonts w:ascii="Algerian" w:hAnsi="Algerian"/>
                <w:color w:val="auto"/>
                <w:sz w:val="44"/>
              </w:rPr>
            </w:pPr>
            <w:r w:rsidRPr="00CA7DA7">
              <w:rPr>
                <w:rFonts w:ascii="Algerian" w:hAnsi="Algerian"/>
                <w:color w:val="auto"/>
                <w:sz w:val="44"/>
              </w:rPr>
              <w:t>ACES</w:t>
            </w:r>
          </w:p>
          <w:p w:rsidR="00CA7DA7" w:rsidRPr="00CA7DA7" w:rsidRDefault="00CA7DA7" w:rsidP="00CA7DA7">
            <w:pPr>
              <w:pStyle w:val="Heading1"/>
              <w:jc w:val="center"/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</w:pPr>
            <w:r w:rsidRPr="00CA7DA7"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  <w:t>25W 102 Ramen Drive</w:t>
            </w:r>
          </w:p>
          <w:p w:rsidR="00CA7DA7" w:rsidRPr="00CA7DA7" w:rsidRDefault="00CA7DA7" w:rsidP="00CA7DA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CA7DA7">
              <w:rPr>
                <w:rFonts w:cstheme="minorHAnsi"/>
                <w:sz w:val="22"/>
                <w:szCs w:val="22"/>
              </w:rPr>
              <w:t>Naperville, IL 60504</w:t>
            </w:r>
          </w:p>
          <w:p w:rsidR="00CA7DA7" w:rsidRPr="00CA7DA7" w:rsidRDefault="00CA7DA7" w:rsidP="00CA7DA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CA7DA7">
              <w:rPr>
                <w:rFonts w:cstheme="minorHAnsi"/>
                <w:sz w:val="22"/>
                <w:szCs w:val="22"/>
              </w:rPr>
              <w:t>Toll Free: (877) 705-7667</w:t>
            </w:r>
          </w:p>
          <w:p w:rsidR="00CA7DA7" w:rsidRPr="00CA7DA7" w:rsidRDefault="00CA7DA7" w:rsidP="00CA7DA7">
            <w:pPr>
              <w:jc w:val="center"/>
            </w:pPr>
            <w:r w:rsidRPr="00CA7DA7">
              <w:rPr>
                <w:rFonts w:cstheme="minorHAnsi"/>
                <w:sz w:val="22"/>
                <w:szCs w:val="22"/>
              </w:rPr>
              <w:t>Fax: (630) 622-9900</w:t>
            </w:r>
          </w:p>
        </w:tc>
      </w:tr>
    </w:tbl>
    <w:p w:rsidR="00AB4B00" w:rsidRPr="00EA46C9" w:rsidRDefault="000A1858">
      <w:pPr>
        <w:pStyle w:val="Heading2"/>
        <w:rPr>
          <w:sz w:val="28"/>
        </w:rPr>
      </w:pPr>
      <w:r w:rsidRPr="00EA46C9">
        <w:rPr>
          <w:sz w:val="28"/>
        </w:rPr>
        <w:t>Order</w:t>
      </w:r>
      <w:r w:rsidR="00A1024D" w:rsidRPr="00EA46C9">
        <w:rPr>
          <w:sz w:val="28"/>
        </w:rPr>
        <w:t xml:space="preserve"> Form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qual Employment Opportunity job application form"/>
      </w:tblPr>
      <w:tblGrid>
        <w:gridCol w:w="9360"/>
      </w:tblGrid>
      <w:tr w:rsidR="00AB4B00" w:rsidTr="00EC7E53">
        <w:tc>
          <w:tcPr>
            <w:tcW w:w="9360" w:type="dxa"/>
            <w:shd w:val="clear" w:color="auto" w:fill="000000" w:themeFill="text1"/>
          </w:tcPr>
          <w:p w:rsidR="00AB4B00" w:rsidRDefault="000A1858">
            <w:pPr>
              <w:pStyle w:val="Heading3"/>
            </w:pPr>
            <w:r w:rsidRPr="00CA7DA7">
              <w:rPr>
                <w:sz w:val="28"/>
              </w:rPr>
              <w:t>Bailing Wire &amp; Bailing Twine</w:t>
            </w:r>
            <w:r>
              <w:t xml:space="preserve"> </w:t>
            </w:r>
          </w:p>
        </w:tc>
      </w:tr>
      <w:tr w:rsidR="00AB4B00" w:rsidTr="00EC7E53">
        <w:tc>
          <w:tcPr>
            <w:tcW w:w="9360" w:type="dxa"/>
            <w:vAlign w:val="bottom"/>
          </w:tcPr>
          <w:tbl>
            <w:tblPr>
              <w:tblStyle w:val="PlainTable4"/>
              <w:tblpPr w:leftFromText="180" w:rightFromText="180" w:tblpY="228"/>
              <w:tblW w:w="1345" w:type="pct"/>
              <w:tblLayout w:type="fixed"/>
              <w:tblLook w:val="04A0" w:firstRow="1" w:lastRow="0" w:firstColumn="1" w:lastColumn="0" w:noHBand="0" w:noVBand="1"/>
              <w:tblDescription w:val="Applicant details"/>
            </w:tblPr>
            <w:tblGrid>
              <w:gridCol w:w="806"/>
              <w:gridCol w:w="1712"/>
            </w:tblGrid>
            <w:tr w:rsidR="000A1858" w:rsidTr="00A17E3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3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5" w:type="dxa"/>
                </w:tcPr>
                <w:p w:rsidR="000A1858" w:rsidRDefault="000A1858">
                  <w:r>
                    <w:t>Date:</w:t>
                  </w:r>
                </w:p>
              </w:tc>
              <w:tc>
                <w:tcPr>
                  <w:tcW w:w="1710" w:type="dxa"/>
                </w:tcPr>
                <w:p w:rsidR="000A1858" w:rsidRDefault="00EC7E5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softHyphen/>
                  </w:r>
                  <w:r>
                    <w:softHyphen/>
                  </w:r>
                  <w:r>
                    <w:softHyphen/>
                  </w:r>
                  <w:r>
                    <w:softHyphen/>
                  </w:r>
                  <w:r>
                    <w:softHyphen/>
                    <w:t>______________</w:t>
                  </w:r>
                </w:p>
              </w:tc>
            </w:tr>
          </w:tbl>
          <w:p w:rsidR="00AB4B00" w:rsidRDefault="00AB4B00"/>
          <w:tbl>
            <w:tblPr>
              <w:tblStyle w:val="PlainTable4"/>
              <w:tblW w:w="9355" w:type="dxa"/>
              <w:tblLayout w:type="fixed"/>
              <w:tblLook w:val="04A0" w:firstRow="1" w:lastRow="0" w:firstColumn="1" w:lastColumn="0" w:noHBand="0" w:noVBand="1"/>
            </w:tblPr>
            <w:tblGrid>
              <w:gridCol w:w="1525"/>
              <w:gridCol w:w="4320"/>
              <w:gridCol w:w="3510"/>
            </w:tblGrid>
            <w:tr w:rsidR="00EC7E53" w:rsidTr="00A17E3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25" w:type="dxa"/>
                </w:tcPr>
                <w:p w:rsidR="00EC7E53" w:rsidRDefault="00EC7E53" w:rsidP="00EC7E53">
                  <w:r>
                    <w:t>Store Number:</w:t>
                  </w:r>
                </w:p>
              </w:tc>
              <w:tc>
                <w:tcPr>
                  <w:tcW w:w="4320" w:type="dxa"/>
                </w:tcPr>
                <w:p w:rsidR="00EC7E53" w:rsidRDefault="00EC7E53" w:rsidP="00EC7E5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___________________________</w:t>
                  </w:r>
                  <w:r>
                    <w:t>______</w:t>
                  </w:r>
                </w:p>
              </w:tc>
              <w:tc>
                <w:tcPr>
                  <w:tcW w:w="3510" w:type="dxa"/>
                </w:tcPr>
                <w:p w:rsidR="00EC7E53" w:rsidRDefault="00EC7E53" w:rsidP="00EC7E5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Fax: </w:t>
                  </w:r>
                  <w:r>
                    <w:t xml:space="preserve">   </w:t>
                  </w:r>
                  <w:r>
                    <w:softHyphen/>
                  </w:r>
                  <w:r>
                    <w:softHyphen/>
                  </w:r>
                  <w:r>
                    <w:softHyphen/>
                  </w:r>
                  <w:r>
                    <w:softHyphen/>
                  </w:r>
                  <w:r>
                    <w:softHyphen/>
                  </w:r>
                  <w:r>
                    <w:softHyphen/>
                  </w:r>
                  <w:r>
                    <w:softHyphen/>
                    <w:t>______________</w:t>
                  </w:r>
                </w:p>
              </w:tc>
            </w:tr>
          </w:tbl>
          <w:tbl>
            <w:tblPr>
              <w:tblStyle w:val="PlainTable2"/>
              <w:tblpPr w:leftFromText="180" w:rightFromText="180" w:vertAnchor="text" w:horzAnchor="page" w:tblpX="1963" w:tblpY="323"/>
              <w:tblW w:w="2115" w:type="pct"/>
              <w:tblLayout w:type="fixed"/>
              <w:tblLook w:val="04A0" w:firstRow="1" w:lastRow="0" w:firstColumn="1" w:lastColumn="0" w:noHBand="0" w:noVBand="1"/>
              <w:tblDescription w:val="Applicant's gender"/>
            </w:tblPr>
            <w:tblGrid>
              <w:gridCol w:w="445"/>
              <w:gridCol w:w="1532"/>
              <w:gridCol w:w="450"/>
              <w:gridCol w:w="1532"/>
            </w:tblGrid>
            <w:tr w:rsidR="00EC7E53" w:rsidTr="00A17E3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60"/>
              </w:trPr>
              <w:sdt>
                <w:sdtPr>
                  <w:id w:val="-1824575670"/>
                  <w15:appearance w15:val="hidden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<w:tcW w:w="445" w:type="dxa"/>
                    </w:tcPr>
                    <w:p w:rsidR="00EC7E53" w:rsidRDefault="00EC7E53" w:rsidP="00EC7E53"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1530" w:type="dxa"/>
                </w:tcPr>
                <w:p w:rsidR="00EC7E53" w:rsidRDefault="00EC7E53" w:rsidP="00EC7E5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Bailing WIRE</w:t>
                  </w:r>
                </w:p>
              </w:tc>
              <w:sdt>
                <w:sdtPr>
                  <w:id w:val="2108236701"/>
                  <w15:appearance w15:val="hidden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450" w:type="dxa"/>
                    </w:tcPr>
                    <w:p w:rsidR="00EC7E53" w:rsidRDefault="00EC7E53" w:rsidP="00EC7E53">
                      <w:pPr>
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/w:pPr>
                      <w:r>
                        <w:rPr>
                          <w:rFonts w:ascii="MS Gothic" w:eastAsia="MS Gothic" w:hint="eastAsia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1530" w:type="dxa"/>
                </w:tcPr>
                <w:p w:rsidR="00EC7E53" w:rsidRDefault="00EC7E53" w:rsidP="00EC7E5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Bailing TWINE</w:t>
                  </w:r>
                </w:p>
              </w:tc>
            </w:tr>
          </w:tbl>
          <w:p w:rsidR="00EC7E53" w:rsidRDefault="00EC7E53"/>
          <w:p w:rsidR="00AB4B00" w:rsidRDefault="00EC7E53" w:rsidP="00EC7E53">
            <w:pPr>
              <w:spacing w:line="240" w:lineRule="auto"/>
            </w:pPr>
            <w:r w:rsidRPr="00A17E30">
              <w:rPr>
                <w:b/>
              </w:rPr>
              <w:t>Type Requested:</w:t>
            </w:r>
          </w:p>
          <w:p w:rsidR="000A1858" w:rsidRDefault="000A1858"/>
          <w:p w:rsidR="00EC7E53" w:rsidRDefault="00A17E30">
            <w:r w:rsidRPr="00A17E30">
              <w:rPr>
                <w:b/>
              </w:rPr>
              <w:t>Amount Requested:</w:t>
            </w:r>
            <w:r>
              <w:t xml:space="preserve">       _________________   BUNDLES/CASES</w:t>
            </w:r>
          </w:p>
          <w:p w:rsidR="00EC7E53" w:rsidRDefault="00EC7E53"/>
          <w:tbl>
            <w:tblPr>
              <w:tblStyle w:val="GridTable2-Accent2"/>
              <w:tblpPr w:leftFromText="180" w:rightFromText="180" w:vertAnchor="text" w:horzAnchor="page" w:tblpX="5305" w:tblpY="113"/>
              <w:tblOverlap w:val="never"/>
              <w:tblW w:w="1393" w:type="pct"/>
              <w:tblLayout w:type="fixed"/>
              <w:tblLook w:val="04A0" w:firstRow="1" w:lastRow="0" w:firstColumn="1" w:lastColumn="0" w:noHBand="0" w:noVBand="1"/>
              <w:tblDescription w:val="Position applied for"/>
            </w:tblPr>
            <w:tblGrid>
              <w:gridCol w:w="2608"/>
            </w:tblGrid>
            <w:tr w:rsidR="00A17E30" w:rsidTr="00A17E3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08" w:type="dxa"/>
                </w:tcPr>
                <w:p w:rsidR="00A17E30" w:rsidRDefault="00A17E30" w:rsidP="00A17E30">
                  <w:r>
                    <w:t xml:space="preserve">TWINE --- 4 spools/Case </w:t>
                  </w:r>
                </w:p>
              </w:tc>
            </w:tr>
          </w:tbl>
          <w:tbl>
            <w:tblPr>
              <w:tblStyle w:val="GridTable2-Accent2"/>
              <w:tblpPr w:leftFromText="180" w:rightFromText="180" w:vertAnchor="text" w:horzAnchor="page" w:tblpX="2011" w:tblpY="119"/>
              <w:tblOverlap w:val="never"/>
              <w:tblW w:w="1634" w:type="pct"/>
              <w:tblLayout w:type="fixed"/>
              <w:tblLook w:val="04A0" w:firstRow="1" w:lastRow="0" w:firstColumn="1" w:lastColumn="0" w:noHBand="0" w:noVBand="1"/>
              <w:tblDescription w:val="Position applied for"/>
            </w:tblPr>
            <w:tblGrid>
              <w:gridCol w:w="3059"/>
            </w:tblGrid>
            <w:tr w:rsidR="00A17E30" w:rsidTr="00A17E3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059" w:type="dxa"/>
                </w:tcPr>
                <w:p w:rsidR="00A17E30" w:rsidRDefault="00A17E30" w:rsidP="00A17E30">
                  <w:pPr>
                    <w:jc w:val="center"/>
                  </w:pPr>
                  <w:r>
                    <w:t>WIRE --- 250 strands/Bundle</w:t>
                  </w:r>
                </w:p>
              </w:tc>
            </w:tr>
          </w:tbl>
          <w:p w:rsidR="00EC7E53" w:rsidRDefault="00EC7E53"/>
          <w:p w:rsidR="000A1858" w:rsidRDefault="000A1858"/>
        </w:tc>
      </w:tr>
      <w:tr w:rsidR="00AB4B00" w:rsidTr="00EC7E53">
        <w:tc>
          <w:tcPr>
            <w:tcW w:w="9360" w:type="dxa"/>
            <w:shd w:val="clear" w:color="auto" w:fill="000000" w:themeFill="text1"/>
          </w:tcPr>
          <w:p w:rsidR="00AB4B00" w:rsidRPr="00CA7DA7" w:rsidRDefault="000A1858">
            <w:pPr>
              <w:pStyle w:val="Heading3"/>
              <w:rPr>
                <w:sz w:val="28"/>
              </w:rPr>
            </w:pPr>
            <w:r w:rsidRPr="00CA7DA7">
              <w:rPr>
                <w:sz w:val="28"/>
              </w:rPr>
              <w:t>Cherry Odor Granules</w:t>
            </w:r>
          </w:p>
        </w:tc>
      </w:tr>
    </w:tbl>
    <w:p w:rsidR="00A17E30" w:rsidRDefault="00A17E30" w:rsidP="00A17E30">
      <w:pPr>
        <w:jc w:val="center"/>
      </w:pPr>
    </w:p>
    <w:p w:rsidR="00AB4B00" w:rsidRDefault="00A17E30" w:rsidP="00A17E30">
      <w:pPr>
        <w:jc w:val="center"/>
      </w:pPr>
      <w:r>
        <w:t>_____________</w:t>
      </w:r>
      <w:r w:rsidR="00CA7DA7">
        <w:t xml:space="preserve">  50 </w:t>
      </w:r>
      <w:r>
        <w:t># Bucket</w:t>
      </w:r>
    </w:p>
    <w:p w:rsidR="00A17E30" w:rsidRDefault="00A17E30" w:rsidP="00A17E30">
      <w:pPr>
        <w:jc w:val="center"/>
      </w:pP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5"/>
        <w:gridCol w:w="4789"/>
      </w:tblGrid>
      <w:tr w:rsidR="00A17E30" w:rsidTr="00CA7DA7">
        <w:trPr>
          <w:trHeight w:val="746"/>
        </w:trPr>
        <w:tc>
          <w:tcPr>
            <w:tcW w:w="2155" w:type="dxa"/>
          </w:tcPr>
          <w:p w:rsidR="00A17E30" w:rsidRPr="00CA7DA7" w:rsidRDefault="00A17E30" w:rsidP="00A17E30">
            <w:pPr>
              <w:rPr>
                <w:b/>
              </w:rPr>
            </w:pPr>
            <w:r w:rsidRPr="00CA7DA7">
              <w:rPr>
                <w:b/>
              </w:rPr>
              <w:t>Requesting Manager:</w:t>
            </w:r>
          </w:p>
          <w:p w:rsidR="00A17E30" w:rsidRPr="00A17E30" w:rsidRDefault="00A17E30" w:rsidP="00A17E30">
            <w:pPr>
              <w:rPr>
                <w:b/>
              </w:rPr>
            </w:pPr>
            <w:r w:rsidRPr="00CA7DA7">
              <w:rPr>
                <w:b/>
              </w:rPr>
              <w:t>(PRINT NAME)</w:t>
            </w:r>
          </w:p>
        </w:tc>
        <w:tc>
          <w:tcPr>
            <w:tcW w:w="4789" w:type="dxa"/>
          </w:tcPr>
          <w:p w:rsidR="00A17E30" w:rsidRDefault="00A17E30" w:rsidP="00A17E30"/>
          <w:p w:rsidR="00A17E30" w:rsidRPr="00A17E30" w:rsidRDefault="00A17E30" w:rsidP="00A17E30">
            <w:pPr>
              <w:rPr>
                <w:b/>
              </w:rPr>
            </w:pPr>
            <w:r w:rsidRPr="00A17E30">
              <w:rPr>
                <w:b/>
              </w:rPr>
              <w:t>_________________________________________</w:t>
            </w:r>
            <w:r>
              <w:rPr>
                <w:b/>
              </w:rPr>
              <w:t>___</w:t>
            </w:r>
          </w:p>
        </w:tc>
      </w:tr>
      <w:tr w:rsidR="00A17E30" w:rsidTr="00CA7DA7">
        <w:trPr>
          <w:trHeight w:val="350"/>
        </w:trPr>
        <w:tc>
          <w:tcPr>
            <w:tcW w:w="2155" w:type="dxa"/>
          </w:tcPr>
          <w:p w:rsidR="00A17E30" w:rsidRPr="00CA7DA7" w:rsidRDefault="00A17E30" w:rsidP="00A17E30">
            <w:pPr>
              <w:rPr>
                <w:b/>
              </w:rPr>
            </w:pPr>
            <w:r w:rsidRPr="00CA7DA7">
              <w:rPr>
                <w:b/>
              </w:rPr>
              <w:t>Signature:</w:t>
            </w:r>
          </w:p>
        </w:tc>
        <w:tc>
          <w:tcPr>
            <w:tcW w:w="4789" w:type="dxa"/>
          </w:tcPr>
          <w:p w:rsidR="00A17E30" w:rsidRPr="00A17E30" w:rsidRDefault="00A17E30" w:rsidP="00A17E30">
            <w:pPr>
              <w:rPr>
                <w:b/>
              </w:rPr>
            </w:pPr>
            <w:r w:rsidRPr="00A17E30">
              <w:rPr>
                <w:b/>
              </w:rPr>
              <w:t xml:space="preserve"> X ___________________________________</w:t>
            </w:r>
          </w:p>
        </w:tc>
        <w:bookmarkStart w:id="0" w:name="_GoBack"/>
        <w:bookmarkEnd w:id="0"/>
      </w:tr>
    </w:tbl>
    <w:p w:rsidR="00A17E30" w:rsidRDefault="00A17E30" w:rsidP="00A17E30"/>
    <w:p w:rsidR="00A17E30" w:rsidRDefault="00A17E30" w:rsidP="00A17E30"/>
    <w:p w:rsidR="00A17E30" w:rsidRDefault="00EA46C9" w:rsidP="00A17E30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1722120</wp:posOffset>
                </wp:positionH>
                <wp:positionV relativeFrom="paragraph">
                  <wp:posOffset>139065</wp:posOffset>
                </wp:positionV>
                <wp:extent cx="2964180" cy="1764030"/>
                <wp:effectExtent l="0" t="0" r="2667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4180" cy="176403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402831" id="Rectangle 2" o:spid="_x0000_s1026" style="position:absolute;margin-left:135.6pt;margin-top:10.95pt;width:233.4pt;height:138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" fillcolor="white [3201]" strokecolor="black [3200]" strokeweight="1.5pt"/>
            </w:pict>
          </mc:Fallback>
        </mc:AlternateContent>
      </w:r>
    </w:p>
    <w:p w:rsidR="00A17E30" w:rsidRDefault="00A17E30" w:rsidP="00A17E30"/>
    <w:p w:rsidR="00A17E30" w:rsidRDefault="00A17E30" w:rsidP="00A17E30"/>
    <w:p w:rsidR="00A17E30" w:rsidRPr="00CA7DA7" w:rsidRDefault="00EA46C9" w:rsidP="00A17E30">
      <w:pPr>
        <w:rPr>
          <w:b/>
          <w:sz w:val="22"/>
        </w:rPr>
      </w:pPr>
      <w:r w:rsidRPr="00CA7DA7">
        <w:rPr>
          <w:b/>
          <w:sz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1527810</wp:posOffset>
                </wp:positionV>
                <wp:extent cx="5257800" cy="33909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339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7E30" w:rsidRPr="00CA7DA7" w:rsidRDefault="00CA7DA7" w:rsidP="00CA7DA7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CA7DA7">
                              <w:rPr>
                                <w:b/>
                                <w:sz w:val="28"/>
                              </w:rPr>
                              <w:t>** PAYMENT TERMS 30 DAYS **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.5pt;margin-top:120.3pt;width:414pt;height:26.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" stroked="f">
                <v:textbox>
                  <w:txbxContent>
                    <w:p w:rsidR="00A17E30" w:rsidRPr="00CA7DA7" w:rsidRDefault="00CA7DA7" w:rsidP="00CA7DA7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CA7DA7">
                        <w:rPr>
                          <w:b/>
                          <w:sz w:val="28"/>
                        </w:rPr>
                        <w:t>** PAYMENT TERMS 30 DAYS **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17E30" w:rsidRPr="00CA7DA7">
        <w:rPr>
          <w:b/>
          <w:sz w:val="2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1354326" wp14:editId="235E0EA1">
                <wp:simplePos x="0" y="0"/>
                <wp:positionH relativeFrom="column">
                  <wp:posOffset>510540</wp:posOffset>
                </wp:positionH>
                <wp:positionV relativeFrom="paragraph">
                  <wp:posOffset>2508250</wp:posOffset>
                </wp:positionV>
                <wp:extent cx="5204460" cy="1404620"/>
                <wp:effectExtent l="0" t="0" r="0" b="825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44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7E30" w:rsidRPr="00CA7DA7" w:rsidRDefault="00A17E30" w:rsidP="00A17E30">
                            <w:pPr>
                              <w:jc w:val="center"/>
                              <w:rPr>
                                <w:i/>
                                <w:sz w:val="22"/>
                              </w:rPr>
                            </w:pPr>
                            <w:r w:rsidRPr="00CA7DA7">
                              <w:rPr>
                                <w:i/>
                                <w:sz w:val="22"/>
                              </w:rPr>
                              <w:t>ALL ORDERS SHIPPED UPS GROUND (5-7 Business Days)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354326" id="_x0000_s1027" type="#_x0000_t202" style="position:absolute;margin-left:40.2pt;margin-top:197.5pt;width:409.8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" stroked="f">
                <v:textbox style="mso-fit-shape-to-text:t">
                  <w:txbxContent>
                    <w:p w:rsidR="00A17E30" w:rsidRPr="00CA7DA7" w:rsidRDefault="00A17E30" w:rsidP="00A17E30">
                      <w:pPr>
                        <w:jc w:val="center"/>
                        <w:rPr>
                          <w:i/>
                          <w:sz w:val="22"/>
                        </w:rPr>
                      </w:pPr>
                      <w:r w:rsidRPr="00CA7DA7">
                        <w:rPr>
                          <w:i/>
                          <w:sz w:val="22"/>
                        </w:rPr>
                        <w:t>ALL ORDERS SHIPPED UPS GROUND (5-7 Business Days)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17E30" w:rsidRPr="00CA7DA7">
        <w:rPr>
          <w:b/>
          <w:sz w:val="22"/>
        </w:rPr>
        <w:t>STORE STAMP(Required):</w:t>
      </w:r>
      <w:r w:rsidR="00A17E30" w:rsidRPr="00CA7DA7">
        <w:rPr>
          <w:b/>
          <w:noProof/>
          <w:sz w:val="22"/>
        </w:rPr>
        <w:t xml:space="preserve"> </w:t>
      </w:r>
    </w:p>
    <w:sectPr w:rsidR="00A17E30" w:rsidRPr="00CA7DA7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024D" w:rsidRDefault="00A1024D">
      <w:pPr>
        <w:spacing w:line="240" w:lineRule="auto"/>
      </w:pPr>
      <w:r>
        <w:separator/>
      </w:r>
    </w:p>
  </w:endnote>
  <w:endnote w:type="continuationSeparator" w:id="0">
    <w:p w:rsidR="00A1024D" w:rsidRDefault="00A102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237143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B4B00" w:rsidRDefault="00A1024D">
        <w:pPr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A185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024D" w:rsidRDefault="00A1024D">
      <w:pPr>
        <w:spacing w:line="240" w:lineRule="auto"/>
      </w:pPr>
      <w:r>
        <w:separator/>
      </w:r>
    </w:p>
  </w:footnote>
  <w:footnote w:type="continuationSeparator" w:id="0">
    <w:p w:rsidR="00A1024D" w:rsidRDefault="00A1024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858"/>
    <w:rsid w:val="000A1858"/>
    <w:rsid w:val="00A1024D"/>
    <w:rsid w:val="00A17E30"/>
    <w:rsid w:val="00AB4B00"/>
    <w:rsid w:val="00CA7DA7"/>
    <w:rsid w:val="00EA46C9"/>
    <w:rsid w:val="00EC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ECA28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" w:unhideWhenUsed="1" w:qFormat="1"/>
    <w:lsdException w:name="Signature" w:semiHidden="1" w:uiPriority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0" w:unhideWhenUsed="1" w:qFormat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spacing w:val="4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keepNext/>
      <w:keepLines/>
      <w:jc w:val="right"/>
      <w:outlineLvl w:val="0"/>
    </w:pPr>
    <w:rPr>
      <w:rFonts w:asciiTheme="majorHAnsi" w:eastAsiaTheme="majorEastAsia" w:hAnsiTheme="majorHAnsi" w:cstheme="majorBidi"/>
      <w:b/>
      <w:bCs/>
      <w:color w:val="7F7F7F" w:themeColor="text1" w:themeTint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line="240" w:lineRule="auto"/>
      <w:jc w:val="center"/>
      <w:outlineLvl w:val="2"/>
    </w:pPr>
    <w:rPr>
      <w:rFonts w:asciiTheme="majorHAnsi" w:eastAsiaTheme="majorEastAsia" w:hAnsiTheme="majorHAnsi" w:cstheme="majorBidi"/>
      <w:b/>
      <w:bCs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keepNext/>
      <w:keepLines/>
      <w:spacing w:before="4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7F7F7F" w:themeColor="text1" w:themeTint="80"/>
      <w:spacing w:val="4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000000" w:themeColor="text1"/>
      <w:spacing w:val="4"/>
      <w:sz w:val="26"/>
      <w:szCs w:val="26"/>
    </w:rPr>
  </w:style>
  <w:style w:type="table" w:styleId="TableGrid">
    <w:name w:val="Table Grid"/>
    <w:basedOn w:val="TableNormal"/>
    <w:uiPriority w:val="5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pacing w:val="4"/>
    </w:rPr>
  </w:style>
  <w:style w:type="paragraph" w:customStyle="1" w:styleId="ApplicantInformation">
    <w:name w:val="Applicant Information"/>
    <w:basedOn w:val="Normal"/>
    <w:next w:val="Normal"/>
    <w:uiPriority w:val="1"/>
    <w:qFormat/>
    <w:pPr>
      <w:spacing w:line="240" w:lineRule="auto"/>
    </w:pPr>
    <w:rPr>
      <w:i/>
      <w:iCs/>
      <w:sz w:val="17"/>
      <w:szCs w:val="17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spacing w:val="4"/>
      <w:sz w:val="20"/>
      <w:szCs w:val="20"/>
    </w:rPr>
  </w:style>
  <w:style w:type="paragraph" w:customStyle="1" w:styleId="Explanation">
    <w:name w:val="Explanation"/>
    <w:basedOn w:val="Normal"/>
    <w:next w:val="Normal"/>
    <w:uiPriority w:val="1"/>
    <w:qFormat/>
    <w:pPr>
      <w:spacing w:before="60" w:line="240" w:lineRule="auto"/>
    </w:pPr>
    <w:rPr>
      <w:i/>
      <w:iCs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spacing w:val="4"/>
      <w:sz w:val="20"/>
      <w:szCs w:val="20"/>
    </w:rPr>
  </w:style>
  <w:style w:type="table" w:styleId="GridTable1Light-Accent1">
    <w:name w:val="Grid Table 1 Light Accent 1"/>
    <w:basedOn w:val="TableNormal"/>
    <w:uiPriority w:val="46"/>
    <w:rsid w:val="000A1858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2">
    <w:name w:val="Grid Table 6 Colorful Accent 2"/>
    <w:basedOn w:val="TableNormal"/>
    <w:uiPriority w:val="51"/>
    <w:rsid w:val="000A1858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3-Accent2">
    <w:name w:val="Grid Table 3 Accent 2"/>
    <w:basedOn w:val="TableNormal"/>
    <w:uiPriority w:val="48"/>
    <w:rsid w:val="000A1858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2-Accent2">
    <w:name w:val="Grid Table 2 Accent 2"/>
    <w:basedOn w:val="TableNormal"/>
    <w:uiPriority w:val="47"/>
    <w:rsid w:val="000A1858"/>
    <w:pPr>
      <w:spacing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A1858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PlainTable1">
    <w:name w:val="Plain Table 1"/>
    <w:basedOn w:val="TableNormal"/>
    <w:uiPriority w:val="41"/>
    <w:rsid w:val="00EC7E5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6">
    <w:name w:val="Grid Table 1 Light Accent 6"/>
    <w:basedOn w:val="TableNormal"/>
    <w:uiPriority w:val="46"/>
    <w:rsid w:val="00EC7E53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A17E3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A17E30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17E3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1Light">
    <w:name w:val="List Table 1 Light"/>
    <w:basedOn w:val="TableNormal"/>
    <w:uiPriority w:val="46"/>
    <w:rsid w:val="00A17E3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5">
    <w:name w:val="Plain Table 5"/>
    <w:basedOn w:val="TableNormal"/>
    <w:uiPriority w:val="45"/>
    <w:rsid w:val="00A17E30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17E3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ha\AppData\Roaming\Microsoft\Templates\EEOC%20application%20supple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1C6"/>
    <w:rsid w:val="0077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FFECF54CE2A49DA88416D20E5CACF2A">
    <w:name w:val="4FFECF54CE2A49DA88416D20E5CACF2A"/>
  </w:style>
  <w:style w:type="paragraph" w:customStyle="1" w:styleId="BC58E7393BCA4F6FA188924C06BF8993">
    <w:name w:val="BC58E7393BCA4F6FA188924C06BF89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F359B8-6C4A-46DA-8490-1AD9EB85F8D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EEOC application supplement</Template>
  <TotalTime>0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2017-01-16T15:45:00Z</dcterms:created>
  <dcterms:modified xsi:type="dcterms:W3CDTF">2017-01-16T16:27:00Z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TC040217139991</vt:lpwstr>
  </property>
</Properties>
</file>